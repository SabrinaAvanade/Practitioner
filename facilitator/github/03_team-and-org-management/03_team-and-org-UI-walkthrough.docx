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E1D63" w:rsidP="6CC9366F" w:rsidRDefault="0022413D" w14:paraId="07DAFD4F" w14:textId="661D2D86">
      <w:pPr>
        <w:pStyle w:val="Heading1"/>
        <w:rPr>
          <w:rFonts w:ascii="Helvetica Neue" w:hAnsi="Helvetica Neue" w:eastAsia="Helvetica Neue" w:cs="Helvetica Neue"/>
          <w:lang w:val="en-US"/>
        </w:rPr>
      </w:pPr>
      <w:r w:rsidRPr="6CC9366F">
        <w:rPr>
          <w:rFonts w:ascii="Helvetica Neue" w:hAnsi="Helvetica Neue" w:eastAsia="Helvetica Neue" w:cs="Helvetica Neue"/>
          <w:lang w:val="en-US"/>
        </w:rPr>
        <w:t xml:space="preserve">Team and organization management </w:t>
      </w:r>
      <w:r w:rsidRPr="6CC9366F" w:rsidR="17801756">
        <w:rPr>
          <w:rFonts w:ascii="Helvetica Neue" w:hAnsi="Helvetica Neue" w:eastAsia="Helvetica Neue" w:cs="Helvetica Neue"/>
          <w:lang w:val="en-US"/>
        </w:rPr>
        <w:t xml:space="preserve">- </w:t>
      </w:r>
      <w:r w:rsidRPr="6CC9366F" w:rsidR="00521570">
        <w:rPr>
          <w:rFonts w:ascii="Helvetica Neue" w:hAnsi="Helvetica Neue" w:eastAsia="Helvetica Neue" w:cs="Helvetica Neue"/>
          <w:lang w:val="en-US"/>
        </w:rPr>
        <w:t>UI Walkthrough</w:t>
      </w:r>
    </w:p>
    <w:p w:rsidR="6CC9366F" w:rsidP="6CC9366F" w:rsidRDefault="6CC9366F" w14:paraId="4A0E358A" w14:textId="4EE6C2E1">
      <w:pPr>
        <w:rPr>
          <w:rFonts w:ascii="Helvetica Neue" w:hAnsi="Helvetica Neue" w:eastAsia="Helvetica Neue" w:cs="Helvetica Neue"/>
          <w:lang w:val="en-US"/>
        </w:rPr>
      </w:pPr>
    </w:p>
    <w:p w:rsidR="433501B9" w:rsidRDefault="433501B9" w14:paraId="4466546F" w14:textId="40D4D259">
      <w:r w:rsidRPr="6CC9366F">
        <w:rPr>
          <w:rFonts w:ascii="Helvetica Neue" w:hAnsi="Helvetica Neue" w:eastAsia="Helvetica Neue" w:cs="Helvetica Neue"/>
          <w:lang w:val="en-US"/>
        </w:rPr>
        <w:t xml:space="preserve">To setup for this walkthrough, please complete the steps in the document </w:t>
      </w:r>
      <w:hyperlink r:id="rId9">
        <w:r w:rsidRPr="6CC9366F">
          <w:rPr>
            <w:rStyle w:val="Hyperlink"/>
            <w:rFonts w:ascii="Helvetica Neue" w:hAnsi="Helvetica Neue" w:eastAsia="Helvetica Neue" w:cs="Helvetica Neue"/>
            <w:lang w:val="en-US"/>
          </w:rPr>
          <w:t>00_Walkthrough-prep-checklist.docx</w:t>
        </w:r>
      </w:hyperlink>
      <w:r w:rsidRPr="6CC9366F">
        <w:rPr>
          <w:rFonts w:ascii="Helvetica Neue" w:hAnsi="Helvetica Neue" w:eastAsia="Helvetica Neue" w:cs="Helvetica Neue"/>
          <w:lang w:val="en-US"/>
        </w:rPr>
        <w:t>.</w:t>
      </w:r>
    </w:p>
    <w:p w:rsidR="6CC9366F" w:rsidP="6CC9366F" w:rsidRDefault="6CC9366F" w14:paraId="145B510C" w14:textId="1CB1E84B">
      <w:pPr>
        <w:rPr>
          <w:rFonts w:ascii="Helvetica Neue" w:hAnsi="Helvetica Neue" w:eastAsia="Helvetica Neue" w:cs="Helvetica Neue"/>
          <w:lang w:val="en-US"/>
        </w:rPr>
      </w:pPr>
    </w:p>
    <w:p w:rsidRPr="00BE3F68" w:rsidR="433501B9" w:rsidP="6CC9366F" w:rsidRDefault="433501B9" w14:paraId="1FF19A8A" w14:textId="4FBB3B5D">
      <w:pPr>
        <w:spacing w:line="259" w:lineRule="auto"/>
        <w:rPr>
          <w:rFonts w:ascii="Helvetica Neue" w:hAnsi="Helvetica Neue" w:eastAsia="Helvetica Neue" w:cs="Helvetica Neue"/>
          <w:b/>
          <w:bCs/>
          <w:lang w:val="en-US"/>
        </w:rPr>
      </w:pPr>
      <w:r w:rsidRPr="00BE3F68">
        <w:rPr>
          <w:rFonts w:ascii="Helvetica Neue" w:hAnsi="Helvetica Neue" w:eastAsia="Helvetica Neue" w:cs="Helvetica Neue"/>
          <w:b/>
          <w:bCs/>
          <w:lang w:val="en-US"/>
        </w:rPr>
        <w:t>Checklist</w:t>
      </w:r>
    </w:p>
    <w:p w:rsidR="6CC9366F" w:rsidP="6CC9366F" w:rsidRDefault="6CC9366F" w14:paraId="3590F6C7" w14:textId="72BD5D54">
      <w:pPr>
        <w:rPr>
          <w:rFonts w:ascii="Helvetica Neue" w:hAnsi="Helvetica Neue" w:eastAsia="Helvetica Neue" w:cs="Helvetica Neue"/>
          <w:lang w:val="en-US"/>
        </w:rPr>
      </w:pPr>
    </w:p>
    <w:p w:rsidRPr="00C8022D" w:rsidR="00521570" w:rsidP="6CC9366F" w:rsidRDefault="0022413D" w14:paraId="0BC88EA8" w14:textId="5F43D379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6CC9366F">
        <w:rPr>
          <w:rFonts w:ascii="Helvetica Neue" w:hAnsi="Helvetica Neue" w:eastAsia="Helvetica Neue" w:cs="Helvetica Neue"/>
          <w:lang w:val="en-US"/>
        </w:rPr>
        <w:t xml:space="preserve">Show the organization </w:t>
      </w:r>
      <w:r w:rsidRPr="6CC9366F" w:rsidR="00C8022D">
        <w:rPr>
          <w:rFonts w:ascii="Helvetica Neue" w:hAnsi="Helvetica Neue" w:eastAsia="Helvetica Neue" w:cs="Helvetica Neue"/>
          <w:lang w:val="en-US"/>
        </w:rPr>
        <w:t>page</w:t>
      </w:r>
      <w:r w:rsidR="70C83A3C">
        <w:rPr>
          <w:noProof/>
        </w:rPr>
        <w:drawing>
          <wp:inline distT="0" distB="0" distL="0" distR="0" wp14:anchorId="0B219289" wp14:editId="70E981F5">
            <wp:extent cx="3915988" cy="2286000"/>
            <wp:effectExtent l="152400" t="152400" r="351790" b="34290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988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8022D" w:rsidR="00C8022D" w:rsidP="6CC9366F" w:rsidRDefault="00C8022D" w14:paraId="7B7CE0EA" w14:textId="05AA7CB1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6CC9366F">
        <w:rPr>
          <w:rFonts w:ascii="Helvetica Neue" w:hAnsi="Helvetica Neue" w:eastAsia="Helvetica Neue" w:cs="Helvetica Neue"/>
          <w:lang w:val="en-US"/>
        </w:rPr>
        <w:t>Walk through the tabs, especially members, teams, and settings</w:t>
      </w:r>
      <w:r>
        <w:br/>
      </w:r>
      <w:r w:rsidR="3C1272CD">
        <w:rPr>
          <w:noProof/>
        </w:rPr>
        <w:drawing>
          <wp:inline distT="0" distB="0" distL="0" distR="0" wp14:anchorId="57348ABF" wp14:editId="648F162A">
            <wp:extent cx="4082143" cy="416719"/>
            <wp:effectExtent l="152400" t="152400" r="337820" b="345440"/>
            <wp:docPr id="751610816" name="Picture 75161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2143" cy="416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8022D" w:rsidR="00C8022D" w:rsidP="6CC9366F" w:rsidRDefault="00C8022D" w14:paraId="65A4A40A" w14:textId="77DD883B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6CC9366F">
        <w:rPr>
          <w:rFonts w:ascii="Helvetica Neue" w:hAnsi="Helvetica Neue" w:eastAsia="Helvetica Neue" w:cs="Helvetica Neue"/>
          <w:lang w:val="en-US"/>
        </w:rPr>
        <w:t xml:space="preserve">In teams, show the team tabs, especially </w:t>
      </w:r>
      <w:proofErr w:type="gramStart"/>
      <w:r w:rsidRPr="6CC9366F">
        <w:rPr>
          <w:rFonts w:ascii="Helvetica Neue" w:hAnsi="Helvetica Neue" w:eastAsia="Helvetica Neue" w:cs="Helvetica Neue"/>
          <w:lang w:val="en-US"/>
        </w:rPr>
        <w:t>repositories</w:t>
      </w:r>
      <w:proofErr w:type="gramEnd"/>
    </w:p>
    <w:p w:rsidRPr="0022413D" w:rsidR="00C8022D" w:rsidP="6CC9366F" w:rsidRDefault="00C8022D" w14:paraId="385C8459" w14:textId="3293E9C3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6CC9366F">
        <w:rPr>
          <w:rFonts w:ascii="Helvetica Neue" w:hAnsi="Helvetica Neue" w:eastAsia="Helvetica Neue" w:cs="Helvetica Neue"/>
          <w:lang w:val="en-US"/>
        </w:rPr>
        <w:t>In Settings, show “Member privileges” and discuss</w:t>
      </w:r>
      <w:r w:rsidR="648F162A">
        <w:rPr>
          <w:noProof/>
        </w:rPr>
        <w:drawing>
          <wp:inline distT="0" distB="0" distL="0" distR="0" wp14:anchorId="289A0186" wp14:editId="2F3F6193">
            <wp:extent cx="3622842" cy="2581275"/>
            <wp:effectExtent l="152400" t="152400" r="339725" b="333375"/>
            <wp:docPr id="99844833" name="Picture 9984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842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8022D" w:rsidR="00C8022D" w:rsidP="6CC9366F" w:rsidRDefault="00C8022D" w14:paraId="1F8C1664" w14:textId="2DA0274B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6CC9366F">
        <w:rPr>
          <w:rFonts w:ascii="Helvetica Neue" w:hAnsi="Helvetica Neue" w:eastAsia="Helvetica Neue" w:cs="Helvetica Neue"/>
          <w:lang w:val="en-US"/>
        </w:rPr>
        <w:t>A</w:t>
      </w:r>
      <w:r w:rsidRPr="6CC9366F" w:rsidR="0022413D">
        <w:rPr>
          <w:rFonts w:ascii="Helvetica Neue" w:hAnsi="Helvetica Neue" w:eastAsia="Helvetica Neue" w:cs="Helvetica Neue"/>
          <w:lang w:val="en-US"/>
        </w:rPr>
        <w:t>s a non-admin user, first show a repository that cannot be accessed</w:t>
      </w:r>
    </w:p>
    <w:p w:rsidRPr="00C8022D" w:rsidR="00C8022D" w:rsidP="6CC9366F" w:rsidRDefault="0022413D" w14:paraId="204B513C" w14:textId="008BC923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6CC9366F">
        <w:rPr>
          <w:rFonts w:ascii="Helvetica Neue" w:hAnsi="Helvetica Neue" w:eastAsia="Helvetica Neue" w:cs="Helvetica Neue"/>
          <w:lang w:val="en-US"/>
        </w:rPr>
        <w:t>Then, as an admin, add that user to a team with access to that repository</w:t>
      </w:r>
      <w:r w:rsidRPr="6CC9366F" w:rsidR="00C8022D">
        <w:rPr>
          <w:rFonts w:ascii="Helvetica Neue" w:hAnsi="Helvetica Neue" w:eastAsia="Helvetica Neue" w:cs="Helvetica Neue"/>
          <w:lang w:val="en-US"/>
        </w:rPr>
        <w:t>.</w:t>
      </w:r>
    </w:p>
    <w:p w:rsidR="00C8022D" w:rsidP="6CC9366F" w:rsidRDefault="00C8022D" w14:paraId="0DAFFBB1" w14:textId="20B1A06A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6CC9366F">
        <w:rPr>
          <w:rFonts w:ascii="Helvetica Neue" w:hAnsi="Helvetica Neue" w:eastAsia="Helvetica Neue" w:cs="Helvetica Neue"/>
          <w:lang w:val="en-US"/>
        </w:rPr>
        <w:t xml:space="preserve">As an admin, show the repository settings and walk through the options, especially “Manage </w:t>
      </w:r>
      <w:proofErr w:type="gramStart"/>
      <w:r w:rsidRPr="6CC9366F">
        <w:rPr>
          <w:rFonts w:ascii="Helvetica Neue" w:hAnsi="Helvetica Neue" w:eastAsia="Helvetica Neue" w:cs="Helvetica Neue"/>
          <w:lang w:val="en-US"/>
        </w:rPr>
        <w:t>access</w:t>
      </w:r>
      <w:proofErr w:type="gramEnd"/>
      <w:r w:rsidRPr="6CC9366F">
        <w:rPr>
          <w:rFonts w:ascii="Helvetica Neue" w:hAnsi="Helvetica Neue" w:eastAsia="Helvetica Neue" w:cs="Helvetica Neue"/>
          <w:lang w:val="en-US"/>
        </w:rPr>
        <w:t>”</w:t>
      </w:r>
    </w:p>
    <w:p w:rsidRPr="00C8022D" w:rsidR="00702F20" w:rsidP="00702F20" w:rsidRDefault="00702F20" w14:paraId="0E2B08BC" w14:textId="77777777">
      <w:pPr>
        <w:pStyle w:val="ListParagraph"/>
        <w:ind w:left="360"/>
        <w:rPr>
          <w:rFonts w:ascii="Helvetica Neue" w:hAnsi="Helvetica Neue" w:eastAsia="Helvetica Neue" w:cs="Helvetica Neue"/>
          <w:lang w:val="en-US"/>
        </w:rPr>
      </w:pPr>
    </w:p>
    <w:p w:rsidR="00C8022D" w:rsidP="6CC9366F" w:rsidRDefault="0022413D" w14:paraId="58D4B539" w14:textId="36BBE084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6CC9366F">
        <w:rPr>
          <w:rFonts w:ascii="Helvetica Neue" w:hAnsi="Helvetica Neue" w:eastAsia="Helvetica Neue" w:cs="Helvetica Neue"/>
          <w:lang w:val="en-US"/>
        </w:rPr>
        <w:t>Then, as the user again, show what access looks like, including that they cannot access the settings tab.</w:t>
      </w:r>
    </w:p>
    <w:p w:rsidRPr="00AF42F5" w:rsidR="00AF42F5" w:rsidP="00AF42F5" w:rsidRDefault="00AF42F5" w14:paraId="324225D4" w14:textId="77777777">
      <w:pPr>
        <w:pStyle w:val="ListParagraph"/>
        <w:rPr>
          <w:rFonts w:ascii="Helvetica Neue" w:hAnsi="Helvetica Neue" w:eastAsia="Helvetica Neue" w:cs="Helvetica Neue"/>
          <w:lang w:val="en-US"/>
        </w:rPr>
      </w:pPr>
    </w:p>
    <w:p w:rsidRPr="00C8022D" w:rsidR="00C8022D" w:rsidP="6CC9366F" w:rsidRDefault="001B0681" w14:paraId="60A0E82A" w14:textId="06405944" w14:noSpellErr="1">
      <w:pPr>
        <w:ind w:left="360"/>
        <w:rPr>
          <w:rFonts w:ascii="Helvetica Neue" w:hAnsi="Helvetica Neue" w:eastAsia="Helvetica Neue" w:cs="Helvetica Neue"/>
          <w:lang w:val="en-US"/>
        </w:rPr>
      </w:pPr>
      <w:r w:rsidR="4489E131">
        <w:drawing>
          <wp:inline wp14:editId="0A6C56F0" wp14:anchorId="6DAD4953">
            <wp:extent cx="3948399" cy="2571942"/>
            <wp:effectExtent l="152400" t="152400" r="338455" b="342900"/>
            <wp:docPr id="2" name="Picture 2" descr="Graphical user interface, text, application, email, websit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08f2287c162d49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48399" cy="257194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Pr="00C8022D" w:rsidR="00C8022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 (Headings)">
    <w:altName w:val="Calibri Light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031"/>
    <w:multiLevelType w:val="hybridMultilevel"/>
    <w:tmpl w:val="EBB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7C2E54"/>
    <w:multiLevelType w:val="hybridMultilevel"/>
    <w:tmpl w:val="112C41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E8606E"/>
    <w:multiLevelType w:val="hybridMultilevel"/>
    <w:tmpl w:val="3C807390"/>
    <w:lvl w:ilvl="0" w:tplc="0406941C">
      <w:start w:val="1"/>
      <w:numFmt w:val="bullet"/>
      <w:lvlText w:val=""/>
      <w:lvlJc w:val="left"/>
      <w:pPr>
        <w:ind w:left="720" w:hanging="360"/>
      </w:pPr>
      <w:rPr>
        <w:rFonts w:hint="default" w:ascii="Calibri Light (Headings)" w:hAnsi="Calibri Light (Headings)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2C41862"/>
    <w:multiLevelType w:val="hybridMultilevel"/>
    <w:tmpl w:val="15C43C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DC2157"/>
    <w:multiLevelType w:val="hybridMultilevel"/>
    <w:tmpl w:val="5CC20328"/>
    <w:lvl w:ilvl="0" w:tplc="8758D76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3C7828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E84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DC38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0209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6A5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94B6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BAC3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768E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EE0FE7"/>
    <w:multiLevelType w:val="hybridMultilevel"/>
    <w:tmpl w:val="71286E32"/>
    <w:lvl w:ilvl="0" w:tplc="FE743F6A">
      <w:start w:val="1"/>
      <w:numFmt w:val="bullet"/>
      <w:lvlText w:val=""/>
      <w:lvlJc w:val="left"/>
      <w:pPr>
        <w:ind w:left="360" w:hanging="360"/>
      </w:pPr>
      <w:rPr>
        <w:rFonts w:hint="default" w:ascii="Wingdings" w:hAnsi="Wingdings"/>
      </w:rPr>
    </w:lvl>
    <w:lvl w:ilvl="1" w:tplc="3CEC8D0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756565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06442C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AD091D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44C480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64409C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58EDEC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82A8EB5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attachedTemplate r:id="rId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3D"/>
    <w:rsid w:val="000B02CE"/>
    <w:rsid w:val="000D4346"/>
    <w:rsid w:val="001B0681"/>
    <w:rsid w:val="0022413D"/>
    <w:rsid w:val="0042186D"/>
    <w:rsid w:val="004A3802"/>
    <w:rsid w:val="00521570"/>
    <w:rsid w:val="005379DA"/>
    <w:rsid w:val="005A5436"/>
    <w:rsid w:val="00702F20"/>
    <w:rsid w:val="00902C14"/>
    <w:rsid w:val="00AF42F5"/>
    <w:rsid w:val="00BB1CF2"/>
    <w:rsid w:val="00BE1D63"/>
    <w:rsid w:val="00BE3F68"/>
    <w:rsid w:val="00BFACCA"/>
    <w:rsid w:val="00C8022D"/>
    <w:rsid w:val="00C8739B"/>
    <w:rsid w:val="00D64662"/>
    <w:rsid w:val="00E02FDE"/>
    <w:rsid w:val="0651EB40"/>
    <w:rsid w:val="07AE5458"/>
    <w:rsid w:val="0A6C56F0"/>
    <w:rsid w:val="0AD51ECC"/>
    <w:rsid w:val="0D0AD18B"/>
    <w:rsid w:val="0D369C48"/>
    <w:rsid w:val="0ED26CA9"/>
    <w:rsid w:val="141BB6D5"/>
    <w:rsid w:val="17801756"/>
    <w:rsid w:val="1CFB303D"/>
    <w:rsid w:val="1E702207"/>
    <w:rsid w:val="22D50CE0"/>
    <w:rsid w:val="2444DEE3"/>
    <w:rsid w:val="26B5FAFC"/>
    <w:rsid w:val="29D82B0A"/>
    <w:rsid w:val="2DCCA275"/>
    <w:rsid w:val="2FDB805E"/>
    <w:rsid w:val="30C613BD"/>
    <w:rsid w:val="32FE669E"/>
    <w:rsid w:val="364A8EED"/>
    <w:rsid w:val="37F71879"/>
    <w:rsid w:val="3AE29A25"/>
    <w:rsid w:val="3C1272CD"/>
    <w:rsid w:val="41043FA7"/>
    <w:rsid w:val="424F46EF"/>
    <w:rsid w:val="433501B9"/>
    <w:rsid w:val="4488EFD6"/>
    <w:rsid w:val="4489E131"/>
    <w:rsid w:val="4F70DA3C"/>
    <w:rsid w:val="50FD70C3"/>
    <w:rsid w:val="60C267D4"/>
    <w:rsid w:val="648F162A"/>
    <w:rsid w:val="67682D37"/>
    <w:rsid w:val="68DB0246"/>
    <w:rsid w:val="6A1B2039"/>
    <w:rsid w:val="6CC9366F"/>
    <w:rsid w:val="6CF5D09F"/>
    <w:rsid w:val="6F1630B4"/>
    <w:rsid w:val="6F419BF4"/>
    <w:rsid w:val="7012B668"/>
    <w:rsid w:val="70C83A3C"/>
    <w:rsid w:val="70E981F5"/>
    <w:rsid w:val="79675764"/>
    <w:rsid w:val="7EF3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6213"/>
  <w15:chartTrackingRefBased/>
  <w15:docId w15:val="{24B19C0B-4AB8-4651-B9C2-E028CD75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7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7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7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normaltextrun" w:customStyle="1">
    <w:name w:val="normaltextrun"/>
    <w:basedOn w:val="DefaultParagraphFont"/>
    <w:rsid w:val="0022413D"/>
  </w:style>
  <w:style w:type="character" w:styleId="eop" w:customStyle="1">
    <w:name w:val="eop"/>
    <w:basedOn w:val="DefaultParagraphFont"/>
    <w:rsid w:val="0022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hyperlink" Target="https://microsoft.sharepoint.com/:w:/t/GitHubContentandEnablement/EWkFzgwVfnpIu2vUb8VYhlwBeSPMiRdRDxvh6doY0L6wfg?e=GxRJzO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5.png" Id="R08f2287c162d495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brianamarie/Library/Group%20Containers/UBF8T346G9.Office/User%20Content.localized/Templates.localized/00_Template-UI-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CF5586D61924DA1FD457371055D77" ma:contentTypeVersion="6" ma:contentTypeDescription="Create a new document." ma:contentTypeScope="" ma:versionID="a46c7c758f3b088f4415c182e26d1a93">
  <xsd:schema xmlns:xsd="http://www.w3.org/2001/XMLSchema" xmlns:xs="http://www.w3.org/2001/XMLSchema" xmlns:p="http://schemas.microsoft.com/office/2006/metadata/properties" xmlns:ns2="e49e5783-6ed0-4c95-998b-fda6fc3232fc" xmlns:ns3="6f94a201-f5c1-4fba-bc67-da621c7eb830" targetNamespace="http://schemas.microsoft.com/office/2006/metadata/properties" ma:root="true" ma:fieldsID="02e121b62b605f08678e754b8ff5f953" ns2:_="" ns3:_="">
    <xsd:import namespace="e49e5783-6ed0-4c95-998b-fda6fc3232fc"/>
    <xsd:import namespace="6f94a201-f5c1-4fba-bc67-da621c7eb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e5783-6ed0-4c95-998b-fda6fc323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4a201-f5c1-4fba-bc67-da621c7eb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51FE56-12FA-4DEB-B946-971D212FE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e5783-6ed0-4c95-998b-fda6fc3232fc"/>
    <ds:schemaRef ds:uri="6f94a201-f5c1-4fba-bc67-da621c7eb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7ACB4-B40D-7640-AFE4-5CFB79266E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19ABE3-E602-4442-A723-3FF58054A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91DEC-7D2E-4CA0-B29B-46B195DFC41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00_Template-UI-walkthrough.dotx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David Polite</lastModifiedBy>
  <revision>16</revision>
  <dcterms:created xsi:type="dcterms:W3CDTF">2021-02-18T20:57:00.0000000Z</dcterms:created>
  <dcterms:modified xsi:type="dcterms:W3CDTF">2021-03-08T13:01:21.2203131Z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0x010100B07CF5586D61924DA1FD457371055D77</vt:lpwstr>
  </property>
</Properties>
</file>