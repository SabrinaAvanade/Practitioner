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BE1D63" w:rsidP="341451A7" w:rsidRDefault="00760DFD" w14:paraId="0EC4E227" w14:textId="1520B570">
      <w:pPr>
        <w:pStyle w:val="Heading1"/>
        <w:rPr>
          <w:rFonts w:ascii="Helvetica Neue" w:hAnsi="Helvetica Neue" w:eastAsia="Helvetica Neue" w:cs="Helvetica Neue"/>
          <w:lang w:val="en-US"/>
        </w:rPr>
      </w:pPr>
      <w:r w:rsidRPr="708CA520" w:rsidR="00760DFD">
        <w:rPr>
          <w:rFonts w:ascii="Helvetica Neue" w:hAnsi="Helvetica Neue" w:eastAsia="Helvetica Neue" w:cs="Helvetica Neue"/>
          <w:lang w:val="en-US"/>
        </w:rPr>
        <w:t xml:space="preserve">Managing Secrets </w:t>
      </w:r>
      <w:r w:rsidRPr="708CA520" w:rsidR="57E3ACA2">
        <w:rPr>
          <w:rFonts w:ascii="Helvetica Neue" w:hAnsi="Helvetica Neue" w:eastAsia="Helvetica Neue" w:cs="Helvetica Neue"/>
          <w:lang w:val="en-US"/>
        </w:rPr>
        <w:t xml:space="preserve">- </w:t>
      </w:r>
      <w:r w:rsidRPr="708CA520" w:rsidR="00760DFD">
        <w:rPr>
          <w:rFonts w:ascii="Helvetica Neue" w:hAnsi="Helvetica Neue" w:eastAsia="Helvetica Neue" w:cs="Helvetica Neue"/>
          <w:lang w:val="en-US"/>
        </w:rPr>
        <w:t>Walkthrough</w:t>
      </w:r>
    </w:p>
    <w:p w:rsidR="341451A7" w:rsidP="708CA520" w:rsidRDefault="341451A7" w14:paraId="09B86D95" w14:textId="2402BB77">
      <w:pPr>
        <w:pStyle w:val="Normal"/>
        <w:rPr>
          <w:rFonts w:ascii="Helvetica Neue" w:hAnsi="Helvetica Neue" w:eastAsia="Helvetica Neue" w:cs="Helvetica Neue"/>
          <w:b w:val="1"/>
          <w:bCs w:val="1"/>
          <w:lang w:val="en-US"/>
        </w:rPr>
      </w:pPr>
    </w:p>
    <w:p w:rsidR="341451A7" w:rsidP="708CA520" w:rsidRDefault="341451A7" w14:paraId="7D41DCFD" w14:textId="1731FAFB">
      <w:pPr>
        <w:pStyle w:val="Heading2"/>
        <w:rPr>
          <w:rFonts w:ascii="Helvetica Neue" w:hAnsi="Helvetica Neue" w:eastAsia="Helvetica Neue" w:cs="Helvetica Neue"/>
          <w:b w:val="1"/>
          <w:bCs w:val="1"/>
          <w:color w:val="2F5496" w:themeColor="accent1" w:themeTint="FF" w:themeShade="BF"/>
          <w:sz w:val="26"/>
          <w:szCs w:val="26"/>
          <w:lang w:val="en-US"/>
        </w:rPr>
      </w:pPr>
      <w:r w:rsidRPr="708CA520" w:rsidR="6C957260">
        <w:rPr>
          <w:rFonts w:ascii="Helvetica Neue" w:hAnsi="Helvetica Neue" w:eastAsia="Helvetica Neue" w:cs="Helvetica Neue"/>
          <w:b w:val="1"/>
          <w:bCs w:val="1"/>
          <w:lang w:val="en-US"/>
        </w:rPr>
        <w:t>Goal</w:t>
      </w:r>
    </w:p>
    <w:p w:rsidR="708CA520" w:rsidP="708CA520" w:rsidRDefault="708CA520" w14:paraId="7218403C" w14:textId="50D858C7">
      <w:pPr>
        <w:pStyle w:val="Normal"/>
        <w:rPr>
          <w:rFonts w:ascii="Helvetica Neue" w:hAnsi="Helvetica Neue" w:eastAsia="Helvetica Neue" w:cs="Helvetica Neue"/>
          <w:b w:val="1"/>
          <w:bCs w:val="1"/>
          <w:lang w:val="en-US"/>
        </w:rPr>
      </w:pPr>
    </w:p>
    <w:p w:rsidR="6C957260" w:rsidP="708CA520" w:rsidRDefault="6C957260" w14:paraId="6AC517A4" w14:textId="35AEDA07">
      <w:pPr>
        <w:pStyle w:val="Normal"/>
        <w:rPr>
          <w:rFonts w:ascii="Helvetica Neue" w:hAnsi="Helvetica Neue" w:eastAsia="Helvetica Neue" w:cs="Helvetica Neue"/>
          <w:b w:val="0"/>
          <w:bCs w:val="0"/>
          <w:lang w:val="en-US"/>
        </w:rPr>
      </w:pPr>
      <w:r w:rsidRPr="708CA520" w:rsidR="6C957260">
        <w:rPr>
          <w:rFonts w:ascii="Helvetica Neue" w:hAnsi="Helvetica Neue" w:eastAsia="Helvetica Neue" w:cs="Helvetica Neue"/>
          <w:b w:val="0"/>
          <w:bCs w:val="0"/>
          <w:lang w:val="en-US"/>
        </w:rPr>
        <w:t xml:space="preserve">Demonstrate </w:t>
      </w:r>
      <w:r w:rsidRPr="708CA520" w:rsidR="0932ADA2">
        <w:rPr>
          <w:rFonts w:ascii="Helvetica Neue" w:hAnsi="Helvetica Neue" w:eastAsia="Helvetica Neue" w:cs="Helvetica Neue"/>
          <w:b w:val="0"/>
          <w:bCs w:val="0"/>
          <w:lang w:val="en-US"/>
        </w:rPr>
        <w:t>to the audience how to manage secrets for GitHub Actions.</w:t>
      </w:r>
    </w:p>
    <w:p w:rsidR="708CA520" w:rsidP="708CA520" w:rsidRDefault="708CA520" w14:paraId="3135E3C7" w14:textId="71F2AFDA">
      <w:pPr>
        <w:pStyle w:val="Heading2"/>
        <w:rPr>
          <w:rFonts w:ascii="Helvetica Neue" w:hAnsi="Helvetica Neue" w:eastAsia="Helvetica Neue" w:cs="Helvetica Neue"/>
          <w:b w:val="1"/>
          <w:bCs w:val="1"/>
          <w:lang w:val="en-US"/>
        </w:rPr>
      </w:pPr>
    </w:p>
    <w:p w:rsidR="00521570" w:rsidP="341451A7" w:rsidRDefault="00BFACCA" w14:paraId="541068CD" w14:textId="72120588">
      <w:pPr>
        <w:pStyle w:val="Heading2"/>
        <w:rPr>
          <w:rFonts w:ascii="Helvetica Neue" w:hAnsi="Helvetica Neue" w:eastAsia="Helvetica Neue" w:cs="Helvetica Neue"/>
          <w:b w:val="1"/>
          <w:bCs w:val="1"/>
          <w:lang w:val="en-US"/>
        </w:rPr>
      </w:pPr>
      <w:r w:rsidRPr="341451A7" w:rsidR="303A9C27">
        <w:rPr>
          <w:rFonts w:ascii="Helvetica Neue" w:hAnsi="Helvetica Neue" w:eastAsia="Helvetica Neue" w:cs="Helvetica Neue"/>
          <w:b w:val="1"/>
          <w:bCs w:val="1"/>
          <w:lang w:val="en-US"/>
        </w:rPr>
        <w:t>C</w:t>
      </w:r>
      <w:r w:rsidRPr="341451A7" w:rsidR="00521570">
        <w:rPr>
          <w:rFonts w:ascii="Helvetica Neue" w:hAnsi="Helvetica Neue" w:eastAsia="Helvetica Neue" w:cs="Helvetica Neue"/>
          <w:b w:val="1"/>
          <w:bCs w:val="1"/>
          <w:lang w:val="en-US"/>
        </w:rPr>
        <w:t>hecklist</w:t>
      </w:r>
      <w:r>
        <w:br/>
      </w:r>
    </w:p>
    <w:p w:rsidR="00521570" w:rsidP="341451A7" w:rsidRDefault="00760DFD" w14:paraId="5F7A7FB4" w14:textId="7B98F26C">
      <w:pPr>
        <w:pStyle w:val="ListParagraph"/>
        <w:numPr>
          <w:ilvl w:val="0"/>
          <w:numId w:val="1"/>
        </w:numPr>
        <w:rPr>
          <w:rFonts w:ascii="Helvetica Neue" w:hAnsi="Helvetica Neue" w:eastAsia="Helvetica Neue" w:cs="Helvetica Neue"/>
          <w:lang w:val="en-US"/>
        </w:rPr>
      </w:pPr>
      <w:r w:rsidRPr="341451A7" w:rsidR="00760DFD">
        <w:rPr>
          <w:rFonts w:ascii="Helvetica Neue" w:hAnsi="Helvetica Neue" w:eastAsia="Helvetica Neue" w:cs="Helvetica Neue"/>
          <w:lang w:val="en-US"/>
        </w:rPr>
        <w:t xml:space="preserve">Show the Secrets portion of the Settings tab in the </w:t>
      </w:r>
      <w:r w:rsidRPr="341451A7" w:rsidR="00760DFD">
        <w:rPr>
          <w:rFonts w:ascii="Helvetica Neue" w:hAnsi="Helvetica Neue" w:eastAsia="Helvetica Neue" w:cs="Helvetica Neue"/>
          <w:lang w:val="en-US"/>
        </w:rPr>
        <w:t>repository</w:t>
      </w:r>
      <w:r w:rsidR="700AE952">
        <w:drawing>
          <wp:inline wp14:editId="236807C4" wp14:anchorId="3D6B0613">
            <wp:extent cx="4572000" cy="3438525"/>
            <wp:effectExtent l="152400" t="152400" r="342900" b="352425"/>
            <wp:docPr id="18674530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025fad1ae84e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3438525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60DFD" w:rsidP="341451A7" w:rsidRDefault="00760DFD" w14:paraId="0AB0DE9A" w14:textId="5833DD31">
      <w:pPr>
        <w:pStyle w:val="ListParagraph"/>
        <w:numPr>
          <w:ilvl w:val="0"/>
          <w:numId w:val="1"/>
        </w:numPr>
        <w:rPr>
          <w:rFonts w:ascii="Helvetica Neue" w:hAnsi="Helvetica Neue" w:eastAsia="Helvetica Neue" w:cs="Helvetica Neue"/>
          <w:lang w:val="en-US"/>
        </w:rPr>
      </w:pPr>
      <w:r w:rsidRPr="708CA520" w:rsidR="00760DFD">
        <w:rPr>
          <w:rFonts w:ascii="Helvetica Neue" w:hAnsi="Helvetica Neue" w:eastAsia="Helvetica Neue" w:cs="Helvetica Neue"/>
          <w:lang w:val="en-US"/>
        </w:rPr>
        <w:t xml:space="preserve">Add a </w:t>
      </w:r>
      <w:r w:rsidRPr="708CA520" w:rsidR="00760DFD">
        <w:rPr>
          <w:rFonts w:ascii="Helvetica Neue" w:hAnsi="Helvetica Neue" w:eastAsia="Helvetica Neue" w:cs="Helvetica Neue"/>
          <w:lang w:val="en-US"/>
        </w:rPr>
        <w:t>secret</w:t>
      </w:r>
    </w:p>
    <w:p w:rsidR="00760DFD" w:rsidP="341451A7" w:rsidRDefault="00760DFD" w14:paraId="58B9758B" w14:textId="50F2434D">
      <w:pPr>
        <w:pStyle w:val="ListParagraph"/>
        <w:numPr>
          <w:ilvl w:val="0"/>
          <w:numId w:val="1"/>
        </w:numPr>
        <w:rPr>
          <w:rFonts w:ascii="Helvetica Neue" w:hAnsi="Helvetica Neue" w:eastAsia="Helvetica Neue" w:cs="Helvetica Neue"/>
          <w:lang w:val="en-US"/>
        </w:rPr>
      </w:pPr>
      <w:r w:rsidRPr="708CA520" w:rsidR="00760DFD">
        <w:rPr>
          <w:rFonts w:ascii="Helvetica Neue" w:hAnsi="Helvetica Neue" w:eastAsia="Helvetica Neue" w:cs="Helvetica Neue"/>
          <w:lang w:val="en-US"/>
        </w:rPr>
        <w:t xml:space="preserve">Show and discuss the options for access of that </w:t>
      </w:r>
      <w:r w:rsidRPr="708CA520" w:rsidR="00760DFD">
        <w:rPr>
          <w:rFonts w:ascii="Helvetica Neue" w:hAnsi="Helvetica Neue" w:eastAsia="Helvetica Neue" w:cs="Helvetica Neue"/>
          <w:lang w:val="en-US"/>
        </w:rPr>
        <w:t>secret</w:t>
      </w:r>
    </w:p>
    <w:p w:rsidR="00760DFD" w:rsidP="341451A7" w:rsidRDefault="00760DFD" w14:paraId="5F0379D7" w14:textId="3F4637E9">
      <w:pPr>
        <w:pStyle w:val="ListParagraph"/>
        <w:numPr>
          <w:ilvl w:val="0"/>
          <w:numId w:val="1"/>
        </w:numPr>
        <w:rPr>
          <w:rFonts w:ascii="Helvetica Neue" w:hAnsi="Helvetica Neue" w:eastAsia="Helvetica Neue" w:cs="Helvetica Neue"/>
          <w:lang w:val="en-US"/>
        </w:rPr>
      </w:pPr>
      <w:r w:rsidRPr="708CA520" w:rsidR="00760DFD">
        <w:rPr>
          <w:rFonts w:ascii="Helvetica Neue" w:hAnsi="Helvetica Neue" w:eastAsia="Helvetica Neue" w:cs="Helvetica Neue"/>
          <w:lang w:val="en-US"/>
        </w:rPr>
        <w:t xml:space="preserve">Edit a workflow file to echo the value of the </w:t>
      </w:r>
      <w:r w:rsidRPr="708CA520" w:rsidR="00760DFD">
        <w:rPr>
          <w:rFonts w:ascii="Helvetica Neue" w:hAnsi="Helvetica Neue" w:eastAsia="Helvetica Neue" w:cs="Helvetica Neue"/>
          <w:lang w:val="en-US"/>
        </w:rPr>
        <w:t>secret</w:t>
      </w:r>
    </w:p>
    <w:p w:rsidR="00760DFD" w:rsidP="341451A7" w:rsidRDefault="00760DFD" w14:paraId="3EB357BD" w14:textId="790CC692">
      <w:pPr>
        <w:pStyle w:val="ListParagraph"/>
        <w:numPr>
          <w:ilvl w:val="0"/>
          <w:numId w:val="1"/>
        </w:numPr>
        <w:rPr>
          <w:rFonts w:ascii="Helvetica Neue" w:hAnsi="Helvetica Neue" w:eastAsia="Helvetica Neue" w:cs="Helvetica Neue"/>
          <w:lang w:val="en-US"/>
        </w:rPr>
      </w:pPr>
      <w:r w:rsidRPr="708CA520" w:rsidR="00760DFD">
        <w:rPr>
          <w:rFonts w:ascii="Helvetica Neue" w:hAnsi="Helvetica Neue" w:eastAsia="Helvetica Neue" w:cs="Helvetica Neue"/>
          <w:lang w:val="en-US"/>
        </w:rPr>
        <w:t xml:space="preserve">Show that the output will not show the </w:t>
      </w:r>
      <w:r w:rsidRPr="708CA520" w:rsidR="00760DFD">
        <w:rPr>
          <w:rFonts w:ascii="Helvetica Neue" w:hAnsi="Helvetica Neue" w:eastAsia="Helvetica Neue" w:cs="Helvetica Neue"/>
          <w:lang w:val="en-US"/>
        </w:rPr>
        <w:t>secret</w:t>
      </w:r>
      <w:r w:rsidRPr="708CA520" w:rsidR="00760DFD">
        <w:rPr>
          <w:rFonts w:ascii="Helvetica Neue" w:hAnsi="Helvetica Neue" w:eastAsia="Helvetica Neue" w:cs="Helvetica Neue"/>
          <w:lang w:val="en-US"/>
        </w:rPr>
        <w:t xml:space="preserve"> </w:t>
      </w:r>
    </w:p>
    <w:p w:rsidR="00760DFD" w:rsidP="341451A7" w:rsidRDefault="00760DFD" w14:paraId="7A2ADAED" w14:textId="024E4841" w14:noSpellErr="1">
      <w:pPr>
        <w:pStyle w:val="ListParagraph"/>
        <w:numPr>
          <w:ilvl w:val="0"/>
          <w:numId w:val="1"/>
        </w:numPr>
        <w:rPr>
          <w:rFonts w:ascii="Helvetica Neue" w:hAnsi="Helvetica Neue" w:eastAsia="Helvetica Neue" w:cs="Helvetica Neue"/>
          <w:lang w:val="en-US"/>
        </w:rPr>
      </w:pPr>
      <w:r w:rsidRPr="341451A7" w:rsidR="00760DFD">
        <w:rPr>
          <w:rFonts w:ascii="Helvetica Neue" w:hAnsi="Helvetica Neue" w:eastAsia="Helvetica Neue" w:cs="Helvetica Neue"/>
          <w:lang w:val="en-US"/>
        </w:rPr>
        <w:t xml:space="preserve">Show the </w:t>
      </w:r>
      <w:hyperlink r:id="Re69c06bcbd354ce2">
        <w:r w:rsidRPr="341451A7" w:rsidR="00760DFD">
          <w:rPr>
            <w:rStyle w:val="Hyperlink"/>
            <w:rFonts w:ascii="Helvetica Neue" w:hAnsi="Helvetica Neue" w:eastAsia="Helvetica Neue" w:cs="Helvetica Neue"/>
            <w:lang w:val="en-US"/>
          </w:rPr>
          <w:t>documentation on encrypted secrets</w:t>
        </w:r>
      </w:hyperlink>
    </w:p>
    <w:p w:rsidRPr="00760DFD" w:rsidR="00760DFD" w:rsidP="341451A7" w:rsidRDefault="00760DFD" w14:paraId="1DC0D445" w14:textId="77777777" w14:noSpellErr="1">
      <w:pPr>
        <w:rPr>
          <w:rFonts w:ascii="Helvetica Neue" w:hAnsi="Helvetica Neue" w:eastAsia="Helvetica Neue" w:cs="Helvetica Neue"/>
          <w:lang w:val="en-US"/>
        </w:rPr>
      </w:pPr>
    </w:p>
    <w:sectPr w:rsidRPr="00760DFD" w:rsidR="00760DFD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 (Headings)">
    <w:altName w:val="Calibri Light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A6031"/>
    <w:multiLevelType w:val="hybridMultilevel"/>
    <w:tmpl w:val="EBB2B93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97C2E54"/>
    <w:multiLevelType w:val="hybridMultilevel"/>
    <w:tmpl w:val="112C41E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1E8606E"/>
    <w:multiLevelType w:val="hybridMultilevel"/>
    <w:tmpl w:val="3C807390"/>
    <w:lvl w:ilvl="0" w:tplc="0406941C">
      <w:start w:val="1"/>
      <w:numFmt w:val="bullet"/>
      <w:lvlText w:val=""/>
      <w:lvlJc w:val="left"/>
      <w:pPr>
        <w:ind w:left="720" w:hanging="360"/>
      </w:pPr>
      <w:rPr>
        <w:rFonts w:hint="default" w:ascii="Calibri Light (Headings)" w:hAnsi="Calibri Light (Headings)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2C41862"/>
    <w:multiLevelType w:val="hybridMultilevel"/>
    <w:tmpl w:val="15C43C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2DC2157"/>
    <w:multiLevelType w:val="hybridMultilevel"/>
    <w:tmpl w:val="5CC20328"/>
    <w:lvl w:ilvl="0" w:tplc="8758D76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w:ilvl="1" w:tplc="3C78282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FE84DD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4DC38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B0209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C6A52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794B60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EBAC3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0768EE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8EE0FE7"/>
    <w:multiLevelType w:val="hybridMultilevel"/>
    <w:tmpl w:val="71286E32"/>
    <w:lvl w:ilvl="0" w:tplc="FE743F6A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w:ilvl="1" w:tplc="3CEC8D0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756565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06442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AD091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44C48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64409C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58EDEC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2A8EB5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A9F"/>
    <w:rsid w:val="004A3802"/>
    <w:rsid w:val="00521570"/>
    <w:rsid w:val="00760DFD"/>
    <w:rsid w:val="00BE1D63"/>
    <w:rsid w:val="00BFACCA"/>
    <w:rsid w:val="00C8739B"/>
    <w:rsid w:val="00DD1A9F"/>
    <w:rsid w:val="00E02FDE"/>
    <w:rsid w:val="0651EB40"/>
    <w:rsid w:val="07AE5458"/>
    <w:rsid w:val="07E121B1"/>
    <w:rsid w:val="0932ADA2"/>
    <w:rsid w:val="141BB6D5"/>
    <w:rsid w:val="1CFB303D"/>
    <w:rsid w:val="22D50CE0"/>
    <w:rsid w:val="297E257D"/>
    <w:rsid w:val="29D82B0A"/>
    <w:rsid w:val="2DCCA275"/>
    <w:rsid w:val="2FDB805E"/>
    <w:rsid w:val="303A9C27"/>
    <w:rsid w:val="30C613BD"/>
    <w:rsid w:val="32FE669E"/>
    <w:rsid w:val="331D99B8"/>
    <w:rsid w:val="341451A7"/>
    <w:rsid w:val="3612A704"/>
    <w:rsid w:val="37F71879"/>
    <w:rsid w:val="3AE29A25"/>
    <w:rsid w:val="41043FA7"/>
    <w:rsid w:val="424F46EF"/>
    <w:rsid w:val="4F70DA3C"/>
    <w:rsid w:val="50FD70C3"/>
    <w:rsid w:val="57E3ACA2"/>
    <w:rsid w:val="68DB0246"/>
    <w:rsid w:val="6959C654"/>
    <w:rsid w:val="6A1B2039"/>
    <w:rsid w:val="6C957260"/>
    <w:rsid w:val="6CF5D09F"/>
    <w:rsid w:val="6F419BF4"/>
    <w:rsid w:val="700AE952"/>
    <w:rsid w:val="7012B668"/>
    <w:rsid w:val="708CA520"/>
    <w:rsid w:val="79675764"/>
    <w:rsid w:val="7EF3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F2858F"/>
  <w15:chartTrackingRefBased/>
  <w15:docId w15:val="{B1520AA1-9695-5047-9648-6CDE34A0F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570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1570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521570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521570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215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15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1570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0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theme" Target="theme/theme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0" /><Relationship Type="http://schemas.openxmlformats.org/officeDocument/2006/relationships/customXml" Target="../customXml/item4.xml" Id="rId4" /><Relationship Type="http://schemas.openxmlformats.org/officeDocument/2006/relationships/image" Target="/media/image.png" Id="R7b025fad1ae84e47" /><Relationship Type="http://schemas.openxmlformats.org/officeDocument/2006/relationships/hyperlink" Target="https://docs.github.com/en/actions/reference/encrypted-secrets" TargetMode="External" Id="Re69c06bcbd354ce2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rianamarie/Library/Group%20Containers/UBF8T346G9.Office/User%20Content.localized/Templates.localized/00_Template-UI-walkthrough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7CF5586D61924DA1FD457371055D77" ma:contentTypeVersion="6" ma:contentTypeDescription="Create a new document." ma:contentTypeScope="" ma:versionID="a46c7c758f3b088f4415c182e26d1a93">
  <xsd:schema xmlns:xsd="http://www.w3.org/2001/XMLSchema" xmlns:xs="http://www.w3.org/2001/XMLSchema" xmlns:p="http://schemas.microsoft.com/office/2006/metadata/properties" xmlns:ns2="e49e5783-6ed0-4c95-998b-fda6fc3232fc" xmlns:ns3="6f94a201-f5c1-4fba-bc67-da621c7eb830" targetNamespace="http://schemas.microsoft.com/office/2006/metadata/properties" ma:root="true" ma:fieldsID="02e121b62b605f08678e754b8ff5f953" ns2:_="" ns3:_="">
    <xsd:import namespace="e49e5783-6ed0-4c95-998b-fda6fc3232fc"/>
    <xsd:import namespace="6f94a201-f5c1-4fba-bc67-da621c7eb8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9e5783-6ed0-4c95-998b-fda6fc3232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94a201-f5c1-4fba-bc67-da621c7eb83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19ABE3-E602-4442-A723-3FF58054AA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1391DEC-7D2E-4CA0-B29B-46B195DFC4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AC70FD-A2F2-4C51-AADD-8FD1CA6073A5}"/>
</file>

<file path=customXml/itemProps4.xml><?xml version="1.0" encoding="utf-8"?>
<ds:datastoreItem xmlns:ds="http://schemas.openxmlformats.org/officeDocument/2006/customXml" ds:itemID="{D077ACB4-B40D-7640-AFE4-5CFB79266E9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00_Template-UI-walkthrough.dotx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David Polite</lastModifiedBy>
  <revision>5</revision>
  <dcterms:created xsi:type="dcterms:W3CDTF">2021-02-18T13:47:00.0000000Z</dcterms:created>
  <dcterms:modified xsi:type="dcterms:W3CDTF">2021-03-09T08:50:59.5005853Z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0x010100B07CF5586D61924DA1FD457371055D77</vt:lpwstr>
  </property>
</Properties>
</file>